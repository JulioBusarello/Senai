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FE2C" w14:textId="77777777" w:rsidR="004D36D7" w:rsidRPr="00FD4A68" w:rsidRDefault="00634D90" w:rsidP="77AD155B">
      <w:pPr>
        <w:pStyle w:val="Ttulo"/>
        <w:ind w:left="-360"/>
        <w:rPr>
          <w:rStyle w:val="LabTitleInstVersred"/>
          <w:b/>
          <w:bCs/>
          <w:color w:val="auto"/>
        </w:rPr>
      </w:pPr>
      <w:sdt>
        <w:sdtPr>
          <w:rPr>
            <w:b w:val="0"/>
            <w:color w:val="EE0000"/>
          </w:rPr>
          <w:alias w:val="Cargo"/>
          <w:tag w:val=""/>
          <w:id w:val="-487021785"/>
          <w:placeholder>
            <w:docPart w:val="33FD606074A847DDAD18AB7687028E7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C2C50">
            <w:t>Packet Tracer: representação da Rede</w:t>
          </w:r>
        </w:sdtContent>
      </w:sdt>
      <w:r w:rsidR="008C2C50">
        <w:rPr>
          <w:rStyle w:val="LabTitleInstVersred"/>
        </w:rPr>
        <w:t xml:space="preserve"> </w:t>
      </w:r>
    </w:p>
    <w:p w14:paraId="024AAE2C" w14:textId="77777777" w:rsidR="00104086" w:rsidRPr="00BB73FF" w:rsidRDefault="00104086" w:rsidP="00B15F56">
      <w:pPr>
        <w:pStyle w:val="Ttulo1"/>
        <w:numPr>
          <w:ilvl w:val="0"/>
          <w:numId w:val="4"/>
        </w:numPr>
      </w:pPr>
      <w:r>
        <w:t>Objetivos</w:t>
      </w:r>
    </w:p>
    <w:p w14:paraId="51143151" w14:textId="77777777" w:rsidR="00104086" w:rsidRDefault="00104086" w:rsidP="00104086">
      <w:pPr>
        <w:pStyle w:val="BodyTextL25"/>
      </w:pPr>
      <w:r>
        <w:t>O modelo de rede nesta atividade incorpora muitas das tecnologias que você aprenderá em seus estudos para o CCNA. Ele representa uma versão simplificada da aparência de uma rede para empresas de pequeno a médio porte. Sinta-se livre para explorar a rede por si mesmo. Quando você estiver pronto, continue com as etapas a seguir e responda às perguntas.</w:t>
      </w:r>
    </w:p>
    <w:p w14:paraId="2BE2065D" w14:textId="77777777" w:rsidR="00104086" w:rsidRPr="00626833" w:rsidRDefault="00104086" w:rsidP="00104086">
      <w:pPr>
        <w:pStyle w:val="BodyTextL25"/>
      </w:pPr>
      <w:r>
        <w:rPr>
          <w:b/>
        </w:rPr>
        <w:t>Observação</w:t>
      </w:r>
      <w:r>
        <w:t>: Não é importante que você entenda tudo o que vê e faz nesta atividade. Sinta-se livre para explorar a rede por si mesmo. Se você desejar prosseguir sistematicamente, siga as etapas abaixo. Responda às perguntas da melhor forma possível.</w:t>
      </w:r>
    </w:p>
    <w:p w14:paraId="7B5FAFBC" w14:textId="77777777" w:rsidR="004327BA" w:rsidRDefault="004327BA" w:rsidP="004327BA">
      <w:pPr>
        <w:pStyle w:val="Ttulo1"/>
      </w:pPr>
      <w:r>
        <w:t>Instruções</w:t>
      </w:r>
    </w:p>
    <w:p w14:paraId="335712A7" w14:textId="77777777" w:rsidR="00104086" w:rsidRPr="002B6209" w:rsidRDefault="00104086" w:rsidP="00D05BC5">
      <w:pPr>
        <w:pStyle w:val="Ttulo2"/>
      </w:pPr>
      <w:r>
        <w:t>Identificar os componentes comuns de uma rede tal como representados no Packet Tracer.</w:t>
      </w:r>
    </w:p>
    <w:p w14:paraId="7BD21A7A" w14:textId="77777777" w:rsidR="00104086" w:rsidRDefault="00104086" w:rsidP="00D05BC5">
      <w:pPr>
        <w:pStyle w:val="BodyTextL25"/>
      </w:pPr>
      <w:r>
        <w:t xml:space="preserve">A barra de ferramentas de ícones no canto inferior esquerdo tem várias categorias de componentes de rede. Você deve ver as categorias que correspondem aos dispositivos intermediários, dispositivos finais e meio físico. A categoria </w:t>
      </w:r>
      <w:r w:rsidRPr="004C53F5">
        <w:rPr>
          <w:b/>
        </w:rPr>
        <w:t>Conexões</w:t>
      </w:r>
      <w:r>
        <w:t xml:space="preserve"> (com o ícone do raio) representa a mídia de rede suportada pelo Packet Tracer. Há também uma categoria de </w:t>
      </w:r>
      <w:r w:rsidRPr="004C53F5">
        <w:rPr>
          <w:b/>
        </w:rPr>
        <w:t>dispositivos finais</w:t>
      </w:r>
      <w:r>
        <w:t xml:space="preserve"> e duas categorias específicas para o Packet Tracer: </w:t>
      </w:r>
      <w:r w:rsidRPr="004C53F5">
        <w:rPr>
          <w:b/>
        </w:rPr>
        <w:t>dispositivos personalizados</w:t>
      </w:r>
      <w:r>
        <w:t xml:space="preserve"> e </w:t>
      </w:r>
      <w:r w:rsidRPr="004C53F5">
        <w:rPr>
          <w:b/>
        </w:rPr>
        <w:t>conexão multiusuário</w:t>
      </w:r>
      <w:r>
        <w:t>.</w:t>
      </w:r>
    </w:p>
    <w:p w14:paraId="43272D8C" w14:textId="77777777" w:rsidR="00D05BC5" w:rsidRPr="004C53F5" w:rsidRDefault="00D05BC5" w:rsidP="00D05BC5">
      <w:pPr>
        <w:pStyle w:val="Ttulo3"/>
      </w:pPr>
      <w:r>
        <w:t>Perguntas:</w:t>
      </w:r>
    </w:p>
    <w:p w14:paraId="7BDB29AC" w14:textId="77777777" w:rsidR="00BF01E6" w:rsidRDefault="00104086" w:rsidP="00D05BC5">
      <w:pPr>
        <w:pStyle w:val="BodyTextL25"/>
        <w:spacing w:before="0"/>
      </w:pPr>
      <w:r>
        <w:t>Liste as categorias intermediárias de dispositivo.</w:t>
      </w:r>
    </w:p>
    <w:p w14:paraId="7220BC75" w14:textId="58CC7D7D" w:rsidR="00BF01E6" w:rsidRPr="00870E31" w:rsidRDefault="00870E31" w:rsidP="00870E31">
      <w:pPr>
        <w:pStyle w:val="AnswerLineL50"/>
        <w:ind w:left="0" w:firstLine="360"/>
        <w:rPr>
          <w:b w:val="0"/>
          <w:color w:val="000000" w:themeColor="text1"/>
        </w:rPr>
      </w:pPr>
      <w:r w:rsidRPr="00870E31">
        <w:rPr>
          <w:b w:val="0"/>
          <w:color w:val="000000" w:themeColor="text1"/>
        </w:rPr>
        <w:t>Routers; Switches; Wireless Devices; WAN Emulatio</w:t>
      </w:r>
      <w:r>
        <w:rPr>
          <w:b w:val="0"/>
          <w:color w:val="000000" w:themeColor="text1"/>
        </w:rPr>
        <w:t>n</w:t>
      </w:r>
    </w:p>
    <w:p w14:paraId="467939B0" w14:textId="2A7E5FD4" w:rsidR="77AD155B" w:rsidRDefault="77AD155B" w:rsidP="77AD155B">
      <w:pPr>
        <w:pStyle w:val="BodyTextL25"/>
        <w:rPr>
          <w:rStyle w:val="AnswerGray"/>
        </w:rPr>
      </w:pPr>
    </w:p>
    <w:p w14:paraId="401F4726" w14:textId="04AF25A1" w:rsidR="00D05BC5" w:rsidRDefault="00104086" w:rsidP="00D05BC5">
      <w:pPr>
        <w:pStyle w:val="BodyTextL25"/>
      </w:pPr>
      <w:r>
        <w:t>Sem entrar na nuvem da Internet ou na intranet, quantos ícones na topologia representam dispositivos de terminal (apenas uma conexão levando a eles)?</w:t>
      </w:r>
    </w:p>
    <w:p w14:paraId="062EBF73" w14:textId="3ECE5775" w:rsidR="00870E31" w:rsidRPr="005B03E6" w:rsidRDefault="00870E31" w:rsidP="00870E31">
      <w:pPr>
        <w:pStyle w:val="BodyTextL25"/>
        <w:rPr>
          <w:i/>
        </w:rPr>
      </w:pPr>
      <w:r w:rsidRPr="005B03E6">
        <w:rPr>
          <w:i/>
        </w:rPr>
        <w:t>1</w:t>
      </w:r>
      <w:r w:rsidR="005B03E6">
        <w:rPr>
          <w:i/>
        </w:rPr>
        <w:t>7</w:t>
      </w:r>
      <w:bookmarkStart w:id="0" w:name="_GoBack"/>
      <w:bookmarkEnd w:id="0"/>
      <w:r w:rsidRPr="005B03E6">
        <w:rPr>
          <w:i/>
        </w:rPr>
        <w:t xml:space="preserve"> ícones</w:t>
      </w:r>
    </w:p>
    <w:p w14:paraId="6CEE9AE7" w14:textId="77777777" w:rsidR="00870E31" w:rsidRPr="00870E31" w:rsidRDefault="00870E31" w:rsidP="00870E31">
      <w:pPr>
        <w:pStyle w:val="BodyTextL25"/>
        <w:rPr>
          <w:rStyle w:val="AnswerGray"/>
          <w:b w:val="0"/>
          <w:i/>
          <w:shd w:val="clear" w:color="auto" w:fill="auto"/>
        </w:rPr>
      </w:pPr>
    </w:p>
    <w:p w14:paraId="010ACA41" w14:textId="1BBCA5C8" w:rsidR="00D05BC5" w:rsidRDefault="00104086" w:rsidP="00D05BC5">
      <w:pPr>
        <w:pStyle w:val="BodyTextL25"/>
      </w:pPr>
      <w:r>
        <w:t>Sem contar as duas nuvens, quantos ícones na topologia representam dispositivos intermediários (várias conexões que levam a eles)?</w:t>
      </w:r>
    </w:p>
    <w:p w14:paraId="2F30BD47" w14:textId="582A857D" w:rsidR="00870E31" w:rsidRPr="00870E31" w:rsidRDefault="00870E31" w:rsidP="00D05BC5">
      <w:pPr>
        <w:pStyle w:val="BodyTextL25"/>
        <w:rPr>
          <w:i/>
        </w:rPr>
      </w:pPr>
      <w:r>
        <w:rPr>
          <w:i/>
        </w:rPr>
        <w:t>6 ícones</w:t>
      </w:r>
    </w:p>
    <w:p w14:paraId="76DCB99A" w14:textId="77777777" w:rsidR="00870E31" w:rsidRDefault="00870E31" w:rsidP="77AD155B">
      <w:pPr>
        <w:pStyle w:val="BodyTextL25"/>
        <w:rPr>
          <w:rStyle w:val="AnswerGray"/>
        </w:rPr>
      </w:pPr>
    </w:p>
    <w:p w14:paraId="1F86A4C4" w14:textId="2C539007" w:rsidR="00D05BC5" w:rsidRDefault="00104086" w:rsidP="00D05BC5">
      <w:pPr>
        <w:pStyle w:val="BodyTextL25"/>
      </w:pPr>
      <w:r>
        <w:t xml:space="preserve">Quantos dispositivos finais </w:t>
      </w:r>
      <w:r w:rsidRPr="006D50EA">
        <w:rPr>
          <w:b/>
        </w:rPr>
        <w:t>não</w:t>
      </w:r>
      <w:r>
        <w:t xml:space="preserve"> são computadores de mesa?</w:t>
      </w:r>
    </w:p>
    <w:p w14:paraId="1CC914D1" w14:textId="0C83B42A" w:rsidR="00870E31" w:rsidRPr="00870E31" w:rsidRDefault="00870E31" w:rsidP="00D05BC5">
      <w:pPr>
        <w:pStyle w:val="BodyTextL25"/>
        <w:rPr>
          <w:i/>
        </w:rPr>
      </w:pPr>
      <w:r>
        <w:rPr>
          <w:i/>
        </w:rPr>
        <w:t>8 dispositivos</w:t>
      </w:r>
    </w:p>
    <w:p w14:paraId="2792BF8D" w14:textId="505131D1" w:rsidR="77AD155B" w:rsidRDefault="77AD155B" w:rsidP="00870E31">
      <w:pPr>
        <w:pStyle w:val="BodyTextL25"/>
        <w:ind w:left="0"/>
        <w:rPr>
          <w:rStyle w:val="AnswerGray"/>
        </w:rPr>
      </w:pPr>
    </w:p>
    <w:p w14:paraId="7EA6E3C3" w14:textId="66001FD1" w:rsidR="00D05BC5" w:rsidRDefault="00104086" w:rsidP="00D05BC5">
      <w:pPr>
        <w:pStyle w:val="BodyTextL25"/>
      </w:pPr>
      <w:r>
        <w:t>Quantos tipos diferentes de conexões de meio físico são usados nesta topologia de rede?</w:t>
      </w:r>
    </w:p>
    <w:p w14:paraId="2DD19129" w14:textId="005BF69F" w:rsidR="00870E31" w:rsidRPr="00870E31" w:rsidRDefault="00870E31" w:rsidP="00D05BC5">
      <w:pPr>
        <w:pStyle w:val="BodyTextL25"/>
        <w:rPr>
          <w:i/>
        </w:rPr>
      </w:pPr>
      <w:r>
        <w:rPr>
          <w:i/>
        </w:rPr>
        <w:t>4 tipos</w:t>
      </w:r>
    </w:p>
    <w:p w14:paraId="245D7034" w14:textId="77777777" w:rsidR="00D05BC5" w:rsidRDefault="00D05BC5" w:rsidP="00D05BC5">
      <w:pPr>
        <w:pStyle w:val="AnswerLineL25"/>
      </w:pPr>
      <w:r w:rsidRPr="77AD155B">
        <w:t>Digite suas respostas aqui.</w:t>
      </w:r>
    </w:p>
    <w:p w14:paraId="1960F644" w14:textId="6511A6EB" w:rsidR="77AD155B" w:rsidRDefault="77AD155B" w:rsidP="77AD155B">
      <w:pPr>
        <w:pStyle w:val="BodyTextL25"/>
        <w:rPr>
          <w:rStyle w:val="AnswerGray"/>
        </w:rPr>
      </w:pPr>
    </w:p>
    <w:p w14:paraId="6B47C8C8" w14:textId="77777777" w:rsidR="00104086" w:rsidRDefault="00104086" w:rsidP="00D05BC5">
      <w:pPr>
        <w:pStyle w:val="Ttulo2"/>
      </w:pPr>
      <w:r>
        <w:lastRenderedPageBreak/>
        <w:t>Explicar o objetivo dos dispositivos.</w:t>
      </w:r>
    </w:p>
    <w:p w14:paraId="21B22327" w14:textId="77777777" w:rsidR="00C11BE7" w:rsidRPr="001E21DE" w:rsidRDefault="00C11BE7" w:rsidP="001E21DE">
      <w:pPr>
        <w:pStyle w:val="Ttulo3"/>
      </w:pPr>
      <w:r>
        <w:t>Perguntas:</w:t>
      </w:r>
    </w:p>
    <w:p w14:paraId="043AEBDB" w14:textId="1915BF1F" w:rsidR="00D05BC5" w:rsidRDefault="00104086" w:rsidP="001E21DE">
      <w:pPr>
        <w:pStyle w:val="SubStepAlpha"/>
        <w:spacing w:before="0"/>
      </w:pPr>
      <w:r>
        <w:t>No Packet Tracer, somente o dispositivo servidor PT pode atuar como um servidor. Os computadores desktop e laptop não podem atuar como um servidor. Com base em seus estudos até agora, explique o modelo cliente-servidor.</w:t>
      </w:r>
    </w:p>
    <w:p w14:paraId="7251CC85" w14:textId="51A49F15" w:rsidR="00870E31" w:rsidRPr="00870E31" w:rsidRDefault="00870E31" w:rsidP="00870E31">
      <w:pPr>
        <w:pStyle w:val="SubStepAlpha"/>
        <w:numPr>
          <w:ilvl w:val="0"/>
          <w:numId w:val="0"/>
        </w:numPr>
        <w:spacing w:before="0"/>
        <w:ind w:left="720"/>
        <w:rPr>
          <w:i/>
        </w:rPr>
      </w:pPr>
      <w:r>
        <w:rPr>
          <w:i/>
        </w:rPr>
        <w:t>O cliente envia a solicitação, que passa por um dispositivo intermediário e chega até o servidor.</w:t>
      </w:r>
    </w:p>
    <w:p w14:paraId="376DB55A" w14:textId="618FC814" w:rsidR="77AD155B" w:rsidRDefault="77AD155B" w:rsidP="77AD155B">
      <w:pPr>
        <w:pStyle w:val="BodyTextL50"/>
        <w:rPr>
          <w:rStyle w:val="AnswerGray"/>
        </w:rPr>
      </w:pPr>
    </w:p>
    <w:p w14:paraId="3C186BBD" w14:textId="2D7039B9" w:rsidR="00D05BC5" w:rsidRDefault="00104086" w:rsidP="00104086">
      <w:pPr>
        <w:pStyle w:val="SubStepAlpha"/>
      </w:pPr>
      <w:r>
        <w:t>Liste de pelo menos duas funções de dispositivos intermediários.</w:t>
      </w:r>
    </w:p>
    <w:p w14:paraId="45632DD2" w14:textId="31C59A31" w:rsidR="00790423" w:rsidRPr="00790423" w:rsidRDefault="00790423" w:rsidP="00790423">
      <w:pPr>
        <w:pStyle w:val="SubStepAlpha"/>
        <w:numPr>
          <w:ilvl w:val="0"/>
          <w:numId w:val="0"/>
        </w:numPr>
        <w:ind w:left="720"/>
        <w:rPr>
          <w:i/>
        </w:rPr>
      </w:pPr>
      <w:r>
        <w:rPr>
          <w:i/>
        </w:rPr>
        <w:t xml:space="preserve">Gerenciar o fluxo de dados e regenerar os dados </w:t>
      </w:r>
    </w:p>
    <w:p w14:paraId="1A9EB001" w14:textId="77777777" w:rsidR="00790423" w:rsidRDefault="00790423" w:rsidP="00790423">
      <w:pPr>
        <w:pStyle w:val="SubStepAlpha"/>
        <w:numPr>
          <w:ilvl w:val="0"/>
          <w:numId w:val="0"/>
        </w:numPr>
        <w:ind w:left="720"/>
      </w:pPr>
    </w:p>
    <w:p w14:paraId="0D177BE8" w14:textId="26601469" w:rsidR="00D05BC5" w:rsidRDefault="00104086" w:rsidP="00104086">
      <w:pPr>
        <w:pStyle w:val="SubStepAlpha"/>
      </w:pPr>
      <w:r>
        <w:t>Liste pelo menos dois critérios para escolher um tipo de meio físico de rede.</w:t>
      </w:r>
    </w:p>
    <w:p w14:paraId="4EFBB87D" w14:textId="747EB2DF" w:rsidR="00790423" w:rsidRPr="00790423" w:rsidRDefault="00790423" w:rsidP="00790423">
      <w:pPr>
        <w:pStyle w:val="SubStepAlpha"/>
        <w:numPr>
          <w:ilvl w:val="0"/>
          <w:numId w:val="0"/>
        </w:numPr>
        <w:ind w:left="720"/>
        <w:rPr>
          <w:i/>
        </w:rPr>
      </w:pPr>
      <w:r>
        <w:rPr>
          <w:i/>
        </w:rPr>
        <w:t>Desempenho e Distância</w:t>
      </w:r>
    </w:p>
    <w:p w14:paraId="49B7ACA9" w14:textId="4023815E" w:rsidR="77AD155B" w:rsidRDefault="77AD155B" w:rsidP="77AD155B">
      <w:pPr>
        <w:pStyle w:val="BodyTextL50"/>
        <w:rPr>
          <w:rStyle w:val="AnswerGray"/>
        </w:rPr>
      </w:pPr>
    </w:p>
    <w:p w14:paraId="5DF7AD0D" w14:textId="77777777" w:rsidR="00104086" w:rsidRDefault="00104086" w:rsidP="00D05BC5">
      <w:pPr>
        <w:pStyle w:val="Ttulo2"/>
      </w:pPr>
      <w:r>
        <w:t>Comparar e contrastar LANs e WANs.</w:t>
      </w:r>
    </w:p>
    <w:p w14:paraId="155C3411" w14:textId="77777777" w:rsidR="002150F9" w:rsidRPr="002150F9" w:rsidRDefault="002150F9" w:rsidP="002150F9">
      <w:pPr>
        <w:pStyle w:val="Ttulo3"/>
      </w:pPr>
      <w:r>
        <w:t>Perguntas:</w:t>
      </w:r>
    </w:p>
    <w:p w14:paraId="493B108D" w14:textId="0EE9ECEA" w:rsidR="00D05BC5" w:rsidRDefault="00104086" w:rsidP="002150F9">
      <w:pPr>
        <w:pStyle w:val="SubStepAlpha"/>
        <w:spacing w:before="0"/>
      </w:pPr>
      <w:r>
        <w:t>Explique a diferença entre uma LAN e uma WAN. Dê exemplos de cada uma.</w:t>
      </w:r>
    </w:p>
    <w:p w14:paraId="3F327E76" w14:textId="007E05B2" w:rsidR="00790423" w:rsidRPr="00790423" w:rsidRDefault="00790423" w:rsidP="00790423">
      <w:pPr>
        <w:pStyle w:val="SubStepAlpha"/>
        <w:numPr>
          <w:ilvl w:val="0"/>
          <w:numId w:val="0"/>
        </w:numPr>
        <w:spacing w:before="0"/>
        <w:ind w:left="720"/>
        <w:rPr>
          <w:i/>
        </w:rPr>
      </w:pPr>
      <w:r>
        <w:rPr>
          <w:i/>
        </w:rPr>
        <w:t>A LAN atua em um local pequeno já a WAN atua em uma área maior.</w:t>
      </w:r>
    </w:p>
    <w:p w14:paraId="51B90585" w14:textId="72205AA6" w:rsidR="77AD155B" w:rsidRDefault="77AD155B" w:rsidP="77AD155B">
      <w:pPr>
        <w:pStyle w:val="BodyTextL50"/>
        <w:rPr>
          <w:rStyle w:val="AnswerGray"/>
        </w:rPr>
      </w:pPr>
    </w:p>
    <w:p w14:paraId="4EE4CBC6" w14:textId="5E6B800C" w:rsidR="00D05BC5" w:rsidRDefault="00104086" w:rsidP="00D05BC5">
      <w:pPr>
        <w:pStyle w:val="SubStepAlpha"/>
      </w:pPr>
      <w:r>
        <w:t>Na rede do Packet Tracer, quantas WANs você vê?</w:t>
      </w:r>
    </w:p>
    <w:p w14:paraId="5D1C4704" w14:textId="0128573B" w:rsidR="00790423" w:rsidRPr="00790423" w:rsidRDefault="00790423" w:rsidP="00790423">
      <w:pPr>
        <w:pStyle w:val="SubStepAlpha"/>
        <w:numPr>
          <w:ilvl w:val="0"/>
          <w:numId w:val="0"/>
        </w:numPr>
        <w:ind w:left="720"/>
        <w:rPr>
          <w:i/>
        </w:rPr>
      </w:pPr>
      <w:r>
        <w:rPr>
          <w:i/>
        </w:rPr>
        <w:t>2</w:t>
      </w:r>
    </w:p>
    <w:p w14:paraId="29AE75EB" w14:textId="1E69F15B" w:rsidR="77AD155B" w:rsidRDefault="77AD155B" w:rsidP="77AD155B">
      <w:pPr>
        <w:pStyle w:val="BodyTextL50"/>
        <w:rPr>
          <w:rStyle w:val="AnswerGray"/>
        </w:rPr>
      </w:pPr>
    </w:p>
    <w:p w14:paraId="21FD7EA6" w14:textId="691A345E" w:rsidR="00D05BC5" w:rsidRDefault="00104086" w:rsidP="00104086">
      <w:pPr>
        <w:pStyle w:val="SubStepAlpha"/>
      </w:pPr>
      <w:r>
        <w:t>Quantas LANs você vê?</w:t>
      </w:r>
    </w:p>
    <w:p w14:paraId="2D57ECDD" w14:textId="50C0AF38" w:rsidR="00790423" w:rsidRPr="00790423" w:rsidRDefault="00790423" w:rsidP="00790423">
      <w:pPr>
        <w:pStyle w:val="SubStepAlpha"/>
        <w:numPr>
          <w:ilvl w:val="0"/>
          <w:numId w:val="0"/>
        </w:numPr>
        <w:ind w:left="720"/>
        <w:rPr>
          <w:i/>
        </w:rPr>
      </w:pPr>
      <w:r w:rsidRPr="00790423">
        <w:rPr>
          <w:i/>
        </w:rPr>
        <w:t>3</w:t>
      </w:r>
    </w:p>
    <w:p w14:paraId="2F98021E" w14:textId="07C14ABE" w:rsidR="77AD155B" w:rsidRDefault="77AD155B" w:rsidP="77AD155B">
      <w:pPr>
        <w:pStyle w:val="BodyTextL50"/>
        <w:rPr>
          <w:rStyle w:val="AnswerGray"/>
        </w:rPr>
      </w:pPr>
    </w:p>
    <w:p w14:paraId="563D1D20" w14:textId="1F6D834B" w:rsidR="00D05BC5" w:rsidRDefault="00104086" w:rsidP="00104086">
      <w:pPr>
        <w:pStyle w:val="SubStepAlpha"/>
      </w:pPr>
      <w:r>
        <w:t>A internet nesta rede Packet Tracer é excessivamente simplificada e não representa a estrutura e a forma da internet real. Descreva brevemente a internet.</w:t>
      </w:r>
    </w:p>
    <w:p w14:paraId="47529210" w14:textId="1E3CCFD5" w:rsidR="00790423" w:rsidRPr="00790423" w:rsidRDefault="00790423" w:rsidP="00790423">
      <w:pPr>
        <w:pStyle w:val="SubStepAlpha"/>
        <w:numPr>
          <w:ilvl w:val="0"/>
          <w:numId w:val="0"/>
        </w:numPr>
        <w:ind w:left="720"/>
        <w:rPr>
          <w:i/>
        </w:rPr>
      </w:pPr>
      <w:r>
        <w:rPr>
          <w:i/>
        </w:rPr>
        <w:t>É o que disponibiliza conexões através de redes globais interconectadas.</w:t>
      </w:r>
    </w:p>
    <w:p w14:paraId="02F4ED45" w14:textId="59CE1B10" w:rsidR="77AD155B" w:rsidRDefault="77AD155B" w:rsidP="77AD155B">
      <w:pPr>
        <w:pStyle w:val="BodyTextL50"/>
        <w:rPr>
          <w:rStyle w:val="AnswerGray"/>
        </w:rPr>
      </w:pPr>
    </w:p>
    <w:p w14:paraId="3EC84642" w14:textId="355E4526" w:rsidR="00D05BC5" w:rsidRDefault="00104086" w:rsidP="00104086">
      <w:pPr>
        <w:pStyle w:val="SubStepAlpha"/>
      </w:pPr>
      <w:r>
        <w:t>Quais são algumas das maneiras comuns de um usuário doméstico se conectar à Internet?</w:t>
      </w:r>
    </w:p>
    <w:p w14:paraId="7C8F9BE4" w14:textId="0385DA54" w:rsidR="00790423" w:rsidRPr="00790423" w:rsidRDefault="00790423" w:rsidP="00790423">
      <w:pPr>
        <w:pStyle w:val="SubStepAlpha"/>
        <w:numPr>
          <w:ilvl w:val="0"/>
          <w:numId w:val="0"/>
        </w:numPr>
        <w:ind w:left="720"/>
        <w:rPr>
          <w:i/>
        </w:rPr>
      </w:pPr>
      <w:r>
        <w:rPr>
          <w:i/>
        </w:rPr>
        <w:t>Cabo e Wireless</w:t>
      </w:r>
    </w:p>
    <w:p w14:paraId="48B60CC8" w14:textId="4636E2EA" w:rsidR="77AD155B" w:rsidRDefault="77AD155B" w:rsidP="77AD155B">
      <w:pPr>
        <w:pStyle w:val="BodyTextL50"/>
        <w:rPr>
          <w:rStyle w:val="AnswerGray"/>
        </w:rPr>
      </w:pPr>
    </w:p>
    <w:p w14:paraId="5146215E" w14:textId="59AFF4E3" w:rsidR="00D05BC5" w:rsidRDefault="00104086" w:rsidP="00104086">
      <w:pPr>
        <w:pStyle w:val="SubStepAlpha"/>
      </w:pPr>
      <w:r>
        <w:t>Quais são alguns métodos comuns que as empresas usam para se conectar à Internet em sua área?</w:t>
      </w:r>
    </w:p>
    <w:p w14:paraId="4E529184" w14:textId="1956B043" w:rsidR="00790423" w:rsidRPr="00790423" w:rsidRDefault="00790423" w:rsidP="00790423">
      <w:pPr>
        <w:pStyle w:val="SubStepAlpha"/>
        <w:numPr>
          <w:ilvl w:val="0"/>
          <w:numId w:val="0"/>
        </w:numPr>
        <w:ind w:left="720"/>
        <w:rPr>
          <w:i/>
        </w:rPr>
      </w:pPr>
      <w:r>
        <w:rPr>
          <w:i/>
        </w:rPr>
        <w:t>Fibra óptica, cabo de cobre e wireless</w:t>
      </w:r>
    </w:p>
    <w:p w14:paraId="533A6BB1" w14:textId="77777777" w:rsidR="00D05BC5" w:rsidRDefault="00D05BC5" w:rsidP="00D05BC5">
      <w:pPr>
        <w:pStyle w:val="AnswerLineL50"/>
      </w:pPr>
      <w:r w:rsidRPr="77AD155B">
        <w:t>Digite suas respostas aqui.</w:t>
      </w:r>
    </w:p>
    <w:p w14:paraId="3DA156CB" w14:textId="5619B2E0" w:rsidR="77AD155B" w:rsidRDefault="77AD155B" w:rsidP="77AD155B">
      <w:pPr>
        <w:pStyle w:val="BodyTextL50"/>
        <w:rPr>
          <w:rStyle w:val="AnswerGray"/>
        </w:rPr>
      </w:pPr>
    </w:p>
    <w:p w14:paraId="719D7CE6" w14:textId="77777777" w:rsidR="00104086" w:rsidRDefault="00104086" w:rsidP="00B15F56">
      <w:pPr>
        <w:pStyle w:val="Ttulo1"/>
      </w:pPr>
      <w:r>
        <w:t>Pergunta do Desafio</w:t>
      </w:r>
    </w:p>
    <w:p w14:paraId="4133DCA4" w14:textId="77777777" w:rsidR="00104086" w:rsidRDefault="00104086" w:rsidP="00104086">
      <w:pPr>
        <w:pStyle w:val="BodyTextL25"/>
      </w:pPr>
      <w:r>
        <w:t xml:space="preserve">Agora que você teve uma oportunidade de explorar a rede representada nessa atividade do Packet Tracer, você pode ter adquirido algumas habilidades que gostaria de testar. Ou talvez você deseje a oportunidade de explorar mais detalhadamente essa rede. Percebendo que a maior parte do que você vê e pratica no Packet </w:t>
      </w:r>
      <w:r>
        <w:lastRenderedPageBreak/>
        <w:t>Tracer está além do seu nível de habilidades, aqui estão alguns desafios que talvez queira tentar. Não se preocupe se você não puder fazer todos. Você será um usuário master e um projetista de rede do Packet Tracer em breve.</w:t>
      </w:r>
    </w:p>
    <w:p w14:paraId="6B97D38A" w14:textId="77777777" w:rsidR="00104086" w:rsidRDefault="00104086" w:rsidP="00104086">
      <w:pPr>
        <w:pStyle w:val="Bulletlevel1"/>
        <w:spacing w:before="60" w:after="60" w:line="276" w:lineRule="auto"/>
      </w:pPr>
      <w:r>
        <w:t>Adicione um dispositivo final à topologia e conecte-o a uma das redes locais com uma conexão de meio físico. O que mais esse dispositivo precisa para enviar os dados a outros usuários finais? Você pode fornecer essas informações? Há uma maneira de confirmar se você conectou adequadamente o dispositivo?</w:t>
      </w:r>
    </w:p>
    <w:p w14:paraId="02F563F7" w14:textId="77777777" w:rsidR="00104086" w:rsidRDefault="00104086" w:rsidP="00104086">
      <w:pPr>
        <w:pStyle w:val="Bulletlevel1"/>
        <w:spacing w:before="60" w:after="60" w:line="276" w:lineRule="auto"/>
      </w:pPr>
      <w:r>
        <w:t>Adicione um novo dispositivo intermediário a uma das redes e conecte-o a uma das LANs ou WANs com uma conexão de meio físico. O que mais esse dispositivo precisa para servir como um intermediário para outros dispositivos na rede?</w:t>
      </w:r>
    </w:p>
    <w:p w14:paraId="2EF8C483" w14:textId="77777777" w:rsidR="00104086" w:rsidRDefault="00104086" w:rsidP="00104086">
      <w:pPr>
        <w:pStyle w:val="Bulletlevel1"/>
        <w:spacing w:before="60" w:after="60" w:line="276" w:lineRule="auto"/>
      </w:pPr>
      <w:r>
        <w:t>Abra uma nova instância do Packet Tracer. Crie uma nova rede com pelo menos duas redes locais conectadas por WAN. Conecte todos os dispositivos. Investigue a atividade original do Packet Tracer para ver o que mais você precisa fazer para tornar sua nova rede funcional. Registre seus pensamentos e salve o seu arquivo do Packet Tracer. Pode ser interessante rever a sua rede mais tarde, depois de adquirir mais algumas habilidades.</w:t>
      </w:r>
    </w:p>
    <w:p w14:paraId="4C4A6698" w14:textId="77777777" w:rsidR="00D22510" w:rsidRDefault="00D22510" w:rsidP="00D22510">
      <w:pPr>
        <w:pStyle w:val="configwindow"/>
      </w:pPr>
      <w:r>
        <w:t>Fim do documento</w:t>
      </w:r>
    </w:p>
    <w:sectPr w:rsidR="00D2251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77608" w14:textId="77777777" w:rsidR="00634D90" w:rsidRDefault="00634D90" w:rsidP="00710659">
      <w:pPr>
        <w:spacing w:after="0" w:line="240" w:lineRule="auto"/>
      </w:pPr>
      <w:r>
        <w:separator/>
      </w:r>
    </w:p>
    <w:p w14:paraId="33F8056C" w14:textId="77777777" w:rsidR="00634D90" w:rsidRDefault="00634D90"/>
  </w:endnote>
  <w:endnote w:type="continuationSeparator" w:id="0">
    <w:p w14:paraId="653720EA" w14:textId="77777777" w:rsidR="00634D90" w:rsidRDefault="00634D90" w:rsidP="00710659">
      <w:pPr>
        <w:spacing w:after="0" w:line="240" w:lineRule="auto"/>
      </w:pPr>
      <w:r>
        <w:continuationSeparator/>
      </w:r>
    </w:p>
    <w:p w14:paraId="0EF69185" w14:textId="77777777" w:rsidR="00634D90" w:rsidRDefault="00634D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61E4C" w14:textId="77777777" w:rsidR="003B256A" w:rsidRDefault="003B256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A58F8" w14:textId="3C332C76" w:rsidR="00926CB2" w:rsidRPr="00882B63" w:rsidRDefault="008E00D5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5B03E6">
      <w:rPr>
        <w:noProof/>
      </w:rPr>
      <w:t>aa</w:t>
    </w:r>
    <w:r>
      <w:fldChar w:fldCharType="end"/>
    </w:r>
    <w:r>
      <w:t xml:space="preserve"> Cisco e/ou suas afiliadas. Todos os direitos reservados. Página Pública da Cisco</w:t>
    </w:r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B03E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B03E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3E48B" w14:textId="07608092" w:rsidR="00882B63" w:rsidRPr="00882B63" w:rsidRDefault="00882B63" w:rsidP="00E859E3">
    <w:pPr>
      <w:pStyle w:val="Rodap"/>
      <w:rPr>
        <w:szCs w:val="16"/>
      </w:rPr>
    </w:pPr>
    <w:r w:rsidRPr="00B31F19">
      <w:rPr>
        <w:rFonts w:ascii="Symbol" w:eastAsia="Symbol" w:hAnsi="Symbol" w:cs="Symbol"/>
      </w:rPr>
      <w:t></w:t>
    </w:r>
    <w: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5B03E6">
      <w:rPr>
        <w:noProof/>
      </w:rPr>
      <w:t>aa</w:t>
    </w:r>
    <w:r w:rsidR="007E6402">
      <w:fldChar w:fldCharType="end"/>
    </w:r>
    <w:r>
      <w:t xml:space="preserve"> Cisco e/ou suas afiliadas. Todos os direitos reservados. Página Pública da Cisco</w:t>
    </w:r>
    <w:r>
      <w:tab/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B03E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B03E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1DC15" w14:textId="77777777" w:rsidR="00634D90" w:rsidRDefault="00634D90" w:rsidP="00710659">
      <w:pPr>
        <w:spacing w:after="0" w:line="240" w:lineRule="auto"/>
      </w:pPr>
      <w:r>
        <w:separator/>
      </w:r>
    </w:p>
    <w:p w14:paraId="6A54EAB7" w14:textId="77777777" w:rsidR="00634D90" w:rsidRDefault="00634D90"/>
  </w:footnote>
  <w:footnote w:type="continuationSeparator" w:id="0">
    <w:p w14:paraId="3C20E330" w14:textId="77777777" w:rsidR="00634D90" w:rsidRDefault="00634D90" w:rsidP="00710659">
      <w:pPr>
        <w:spacing w:after="0" w:line="240" w:lineRule="auto"/>
      </w:pPr>
      <w:r>
        <w:continuationSeparator/>
      </w:r>
    </w:p>
    <w:p w14:paraId="54B872EA" w14:textId="77777777" w:rsidR="00634D90" w:rsidRDefault="00634D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A6659" w14:textId="77777777" w:rsidR="003B256A" w:rsidRDefault="003B256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argo"/>
      <w:tag w:val=""/>
      <w:id w:val="-1711953976"/>
      <w:placeholder>
        <w:docPart w:val="33FD606074A847DDAD18AB7687028E7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C2E4DF9" w14:textId="77777777" w:rsidR="00926CB2" w:rsidRDefault="009C254D" w:rsidP="008402F2">
        <w:pPr>
          <w:pStyle w:val="PageHead"/>
        </w:pPr>
        <w:r>
          <w:t>Packet Tracer: representação da Rede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926CB2" w:rsidRDefault="77AD155B" w:rsidP="006C3FCF">
    <w:pPr>
      <w:ind w:left="-288"/>
    </w:pPr>
    <w:r>
      <w:rPr>
        <w:noProof/>
        <w:lang w:eastAsia="pt-BR"/>
      </w:rPr>
      <w:drawing>
        <wp:inline distT="0" distB="0" distL="0" distR="0" wp14:anchorId="724785E7" wp14:editId="4865FDDF">
          <wp:extent cx="2587752" cy="804672"/>
          <wp:effectExtent l="0" t="0" r="3175" b="0"/>
          <wp:docPr id="1789913764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3588EEEA"/>
    <w:lvl w:ilvl="0" w:tplc="C4DA6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78158D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5B007AC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5CB867BA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Etapa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Num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39DB4C3B"/>
    <w:multiLevelType w:val="hybridMultilevel"/>
    <w:tmpl w:val="93A212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073E50D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45B3CA2"/>
    <w:multiLevelType w:val="hybridMultilevel"/>
    <w:tmpl w:val="9118C6EC"/>
    <w:lvl w:ilvl="0" w:tplc="E45C1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64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82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8E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A5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D02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4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00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C83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3"/>
  </w:num>
  <w:num w:numId="5">
    <w:abstractNumId w:val="4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0"/>
  </w:num>
  <w:num w:numId="8">
    <w:abstractNumId w:val="1"/>
  </w:num>
  <w:num w:numId="9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10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4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086"/>
    <w:rsid w:val="0010436E"/>
    <w:rsid w:val="00107B2B"/>
    <w:rsid w:val="00112AC5"/>
    <w:rsid w:val="00112BA0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5ECE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21DE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0F9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4797F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27BA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5E2D"/>
    <w:rsid w:val="005A6E62"/>
    <w:rsid w:val="005B03E6"/>
    <w:rsid w:val="005B2FB3"/>
    <w:rsid w:val="005C6DE5"/>
    <w:rsid w:val="005D2B29"/>
    <w:rsid w:val="005D354A"/>
    <w:rsid w:val="005D3CE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5D71"/>
    <w:rsid w:val="00617D6E"/>
    <w:rsid w:val="00620ED5"/>
    <w:rsid w:val="00622D61"/>
    <w:rsid w:val="00624198"/>
    <w:rsid w:val="00634D90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A9E"/>
    <w:rsid w:val="0070333D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42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EB9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0E31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56C1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2C5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254D"/>
    <w:rsid w:val="009C3182"/>
    <w:rsid w:val="009D2C27"/>
    <w:rsid w:val="009D503E"/>
    <w:rsid w:val="009E2309"/>
    <w:rsid w:val="009E27A5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5F56"/>
    <w:rsid w:val="00B2496B"/>
    <w:rsid w:val="00B27499"/>
    <w:rsid w:val="00B3010D"/>
    <w:rsid w:val="00B33A0F"/>
    <w:rsid w:val="00B35151"/>
    <w:rsid w:val="00B372AA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1F4C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1E6"/>
    <w:rsid w:val="00BF04E8"/>
    <w:rsid w:val="00BF16BF"/>
    <w:rsid w:val="00BF4D1F"/>
    <w:rsid w:val="00BF76BE"/>
    <w:rsid w:val="00C02A73"/>
    <w:rsid w:val="00C063D2"/>
    <w:rsid w:val="00C07FD9"/>
    <w:rsid w:val="00C10955"/>
    <w:rsid w:val="00C11BE7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5BC5"/>
    <w:rsid w:val="00D139C8"/>
    <w:rsid w:val="00D17F81"/>
    <w:rsid w:val="00D22510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46A32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6F2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62324921"/>
    <w:rsid w:val="77AD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5F5AD"/>
  <w15:docId w15:val="{A415DA3B-11AC-43BD-8177-7E9DAB9D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15F56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har"/>
    <w:autoRedefine/>
    <w:uiPriority w:val="9"/>
    <w:unhideWhenUsed/>
    <w:qFormat/>
    <w:rsid w:val="00B15F56"/>
    <w:pPr>
      <w:keepNext/>
      <w:keepLines/>
      <w:numPr>
        <w:numId w:val="6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har"/>
    <w:autoRedefine/>
    <w:uiPriority w:val="9"/>
    <w:unhideWhenUsed/>
    <w:qFormat/>
    <w:rsid w:val="00B15F56"/>
    <w:pPr>
      <w:keepNext/>
      <w:numPr>
        <w:ilvl w:val="1"/>
        <w:numId w:val="6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8956C1"/>
    <w:pPr>
      <w:keepNext/>
      <w:spacing w:before="0" w:after="0" w:line="240" w:lineRule="auto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Ttulo4">
    <w:name w:val="heading 4"/>
    <w:basedOn w:val="BodyTextL25"/>
    <w:next w:val="BodyTextL25"/>
    <w:link w:val="Ttulo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B15F56"/>
    <w:rPr>
      <w:b/>
      <w:bCs/>
      <w:noProof/>
      <w:sz w:val="26"/>
      <w:szCs w:val="26"/>
    </w:rPr>
  </w:style>
  <w:style w:type="character" w:customStyle="1" w:styleId="Ttulo2Char">
    <w:name w:val="Título 2 Char"/>
    <w:link w:val="Ttulo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02EB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02EB9"/>
    <w:pPr>
      <w:ind w:left="720"/>
    </w:pPr>
  </w:style>
  <w:style w:type="paragraph" w:styleId="Cabealho">
    <w:name w:val="header"/>
    <w:basedOn w:val="Normal"/>
    <w:link w:val="Cabealho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8402F2"/>
    <w:rPr>
      <w:sz w:val="22"/>
      <w:szCs w:val="22"/>
    </w:rPr>
  </w:style>
  <w:style w:type="paragraph" w:styleId="Rodap">
    <w:name w:val="footer"/>
    <w:basedOn w:val="Normal"/>
    <w:link w:val="Rodap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E859E3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B15F56"/>
    <w:pPr>
      <w:numPr>
        <w:numId w:val="2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ilvl w:val="1"/>
        <w:numId w:val="2"/>
      </w:numPr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SubStepAlpha">
    <w:name w:val="SubStep Alpha"/>
    <w:basedOn w:val="BodyTextL25"/>
    <w:qFormat/>
    <w:rsid w:val="00B15F56"/>
    <w:pPr>
      <w:numPr>
        <w:ilvl w:val="2"/>
        <w:numId w:val="6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15F56"/>
    <w:pPr>
      <w:numPr>
        <w:ilvl w:val="4"/>
        <w:numId w:val="6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B15F56"/>
    <w:pPr>
      <w:numPr>
        <w:numId w:val="2"/>
      </w:numPr>
    </w:pPr>
  </w:style>
  <w:style w:type="numbering" w:customStyle="1" w:styleId="LabList">
    <w:name w:val="Lab List"/>
    <w:basedOn w:val="Semlista"/>
    <w:uiPriority w:val="99"/>
    <w:rsid w:val="00B15F56"/>
    <w:pPr>
      <w:numPr>
        <w:numId w:val="6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customStyle="1" w:styleId="Ttulo4Char">
    <w:name w:val="Título 4 Char"/>
    <w:basedOn w:val="Fontepargpadro"/>
    <w:link w:val="Ttulo4"/>
    <w:rsid w:val="00075EA9"/>
    <w:rPr>
      <w:rFonts w:eastAsia="Times New Roman"/>
      <w:bCs/>
      <w:szCs w:val="28"/>
    </w:rPr>
  </w:style>
  <w:style w:type="character" w:customStyle="1" w:styleId="Ttulo5Char">
    <w:name w:val="Título 5 Char"/>
    <w:basedOn w:val="Fontepargpadro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semiHidden/>
    <w:rsid w:val="00BF76BE"/>
    <w:rPr>
      <w:rFonts w:eastAsia="Times New Roman"/>
      <w:szCs w:val="24"/>
    </w:rPr>
  </w:style>
  <w:style w:type="character" w:customStyle="1" w:styleId="Ttulo8Char">
    <w:name w:val="Título 8 Char"/>
    <w:basedOn w:val="Fontepargpadro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har">
    <w:name w:val="Título 9 Char"/>
    <w:basedOn w:val="Fontepargpadro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har">
    <w:name w:val="Título 3 Char"/>
    <w:link w:val="Ttulo3"/>
    <w:rsid w:val="008956C1"/>
    <w:rPr>
      <w:rFonts w:eastAsia="Times New Roman"/>
      <w:bCs/>
      <w:color w:val="FFFFFF" w:themeColor="background1"/>
      <w:sz w:val="6"/>
      <w:szCs w:val="26"/>
    </w:rPr>
  </w:style>
  <w:style w:type="paragraph" w:styleId="Textodenotadefim">
    <w:name w:val="endnote text"/>
    <w:basedOn w:val="Normal"/>
    <w:link w:val="Textodenotadefim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231DCA"/>
    <w:rPr>
      <w:rFonts w:eastAsia="Times New Roman"/>
    </w:rPr>
  </w:style>
  <w:style w:type="paragraph" w:styleId="Textodenotaderodap">
    <w:name w:val="footnote text"/>
    <w:basedOn w:val="Normal"/>
    <w:link w:val="Textodenotaderodap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31DCA"/>
    <w:rPr>
      <w:rFonts w:eastAsia="Times New Roman"/>
    </w:rPr>
  </w:style>
  <w:style w:type="paragraph" w:styleId="Remissivo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Remissivo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missivo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Remissivo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Remissivo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Remissivo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Remissivo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Remissivo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Remissivo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remissivo">
    <w:name w:val="index heading"/>
    <w:basedOn w:val="Normal"/>
    <w:next w:val="Remissivo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demacro">
    <w:name w:val="macro"/>
    <w:link w:val="Textodemacro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demacroChar">
    <w:name w:val="Texto de macro Char"/>
    <w:basedOn w:val="Fontepargpadro"/>
    <w:link w:val="Textodemacro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ndicedeautoridad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deilustra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tulodendicedeautoridades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umrio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umrio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umrio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umrio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umrio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umrio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umrio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umrio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umrio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odetexto">
    <w:name w:val="Body Text"/>
    <w:basedOn w:val="Normal"/>
    <w:link w:val="Corpodetexto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odetextoChar">
    <w:name w:val="Corpo de texto Char"/>
    <w:link w:val="Corpodetexto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odetexto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ontepargpadro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odetextoCh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e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oEspaoReservado">
    <w:name w:val="Placeholder Text"/>
    <w:basedOn w:val="Fontepargpadro"/>
    <w:uiPriority w:val="99"/>
    <w:semiHidden/>
    <w:rsid w:val="00FA154B"/>
    <w:rPr>
      <w:color w:val="808080"/>
    </w:rPr>
  </w:style>
  <w:style w:type="paragraph" w:customStyle="1" w:styleId="configwindow">
    <w:name w:val="config window"/>
    <w:basedOn w:val="Corpodetexto"/>
    <w:qFormat/>
    <w:rsid w:val="00D22510"/>
    <w:pPr>
      <w:spacing w:before="0" w:after="0"/>
    </w:pPr>
    <w:rPr>
      <w:i/>
      <w:color w:val="FFFFFF" w:themeColor="background1"/>
      <w:sz w:val="6"/>
    </w:rPr>
  </w:style>
  <w:style w:type="paragraph" w:customStyle="1" w:styleId="BodyText1">
    <w:name w:val="Body Text1"/>
    <w:basedOn w:val="Normal"/>
    <w:qFormat/>
    <w:rsid w:val="00104086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FD606074A847DDAD18AB7687028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503AF-A2CF-4052-88FF-772CC2F7B107}"/>
      </w:docPartPr>
      <w:docPartBody>
        <w:p w:rsidR="003D3673" w:rsidRDefault="00112BA0">
          <w:pPr>
            <w:pStyle w:val="33FD606074A847DDAD18AB7687028E7E"/>
          </w:pPr>
          <w:r>
            <w:rPr>
              <w:rStyle w:val="TextodoEspaoReservado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A0"/>
    <w:rsid w:val="00112BA0"/>
    <w:rsid w:val="0039454B"/>
    <w:rsid w:val="003D3673"/>
    <w:rsid w:val="00477C33"/>
    <w:rsid w:val="004E6ED1"/>
    <w:rsid w:val="00AB5262"/>
    <w:rsid w:val="00BA085B"/>
    <w:rsid w:val="00F6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3FD606074A847DDAD18AB7687028E7E">
    <w:name w:val="33FD606074A847DDAD18AB7687028E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020B4C-8CFE-4005-A8B9-0C23F2C4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19</TotalTime>
  <Pages>3</Pages>
  <Words>736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Tracer: representação da Rede</vt:lpstr>
    </vt:vector>
  </TitlesOfParts>
  <Company>Cisco Systems, Inc.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representação da Rede</dc:title>
  <dc:creator>SP</dc:creator>
  <dc:description>2013</dc:description>
  <cp:lastModifiedBy>JULIO HENRIQUE BUSARELLO</cp:lastModifiedBy>
  <cp:revision>9</cp:revision>
  <dcterms:created xsi:type="dcterms:W3CDTF">2019-09-03T19:07:00Z</dcterms:created>
  <dcterms:modified xsi:type="dcterms:W3CDTF">2024-05-18T14:49:00Z</dcterms:modified>
</cp:coreProperties>
</file>